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BC46" w14:textId="77777777" w:rsidR="00021C04" w:rsidRDefault="00D76AB2">
      <w:pPr>
        <w:rPr>
          <w:noProof/>
        </w:rPr>
      </w:pPr>
      <w:r>
        <w:rPr>
          <w:noProof/>
          <w:lang w:bidi="es-ES"/>
        </w:rPr>
        <w:drawing>
          <wp:anchor distT="0" distB="0" distL="114300" distR="114300" simplePos="0" relativeHeight="251657216" behindDoc="1" locked="0" layoutInCell="1" allowOverlap="1" wp14:anchorId="534F272D" wp14:editId="1E9EC06B">
            <wp:simplePos x="0" y="0"/>
            <wp:positionH relativeFrom="column">
              <wp:posOffset>-165735</wp:posOffset>
            </wp:positionH>
            <wp:positionV relativeFrom="paragraph">
              <wp:posOffset>-35576</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7">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1911"/>
      </w:tblGrid>
      <w:tr w:rsidR="00021C04" w14:paraId="549627A4" w14:textId="77777777" w:rsidTr="00BD319E">
        <w:trPr>
          <w:trHeight w:val="15145"/>
        </w:trPr>
        <w:tc>
          <w:tcPr>
            <w:tcW w:w="11911" w:type="dxa"/>
          </w:tcPr>
          <w:p w14:paraId="2F90799C" w14:textId="435CB00A" w:rsidR="00021C04" w:rsidRDefault="004954A3" w:rsidP="00D76AB2">
            <w:pPr>
              <w:ind w:left="720"/>
              <w:rPr>
                <w:noProof/>
              </w:rPr>
            </w:pPr>
            <w:r>
              <w:rPr>
                <w:noProof/>
              </w:rPr>
              <mc:AlternateContent>
                <mc:Choice Requires="wps">
                  <w:drawing>
                    <wp:anchor distT="45720" distB="45720" distL="114300" distR="114300" simplePos="0" relativeHeight="251661312" behindDoc="0" locked="0" layoutInCell="1" allowOverlap="1" wp14:anchorId="55DA4041" wp14:editId="6903E07A">
                      <wp:simplePos x="0" y="0"/>
                      <wp:positionH relativeFrom="column">
                        <wp:posOffset>558165</wp:posOffset>
                      </wp:positionH>
                      <wp:positionV relativeFrom="paragraph">
                        <wp:posOffset>4810125</wp:posOffset>
                      </wp:positionV>
                      <wp:extent cx="6600825" cy="517207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5172075"/>
                              </a:xfrm>
                              <a:prstGeom prst="rect">
                                <a:avLst/>
                              </a:prstGeom>
                              <a:solidFill>
                                <a:srgbClr val="FFFFFF"/>
                              </a:solidFill>
                              <a:ln w="9525">
                                <a:solidFill>
                                  <a:srgbClr val="000000"/>
                                </a:solidFill>
                                <a:miter lim="800000"/>
                                <a:headEnd/>
                                <a:tailEnd/>
                              </a:ln>
                            </wps:spPr>
                            <wps:txbx>
                              <w:txbxContent>
                                <w:p w14:paraId="5FD9D8BD" w14:textId="08C673C2" w:rsidR="004954A3" w:rsidRDefault="004954A3">
                                  <w:r>
                                    <w:t>Para la realización de esta actividad se establecen los puntos:</w:t>
                                  </w:r>
                                </w:p>
                                <w:p w14:paraId="4593A00D" w14:textId="6E7861ED" w:rsidR="004954A3" w:rsidRDefault="004954A3" w:rsidP="004954A3">
                                  <w:pPr>
                                    <w:pStyle w:val="Prrafodelista"/>
                                    <w:numPr>
                                      <w:ilvl w:val="0"/>
                                      <w:numId w:val="2"/>
                                    </w:numPr>
                                  </w:pPr>
                                  <w:r>
                                    <w:t xml:space="preserve">Creación de un repositorio en </w:t>
                                  </w:r>
                                  <w:proofErr w:type="spellStart"/>
                                  <w:r>
                                    <w:t>github</w:t>
                                  </w:r>
                                  <w:proofErr w:type="spellEnd"/>
                                  <w:r w:rsidR="00246707">
                                    <w:t xml:space="preserve"> para la actividad </w:t>
                                  </w:r>
                                  <w:hyperlink r:id="rId8" w:history="1">
                                    <w:r w:rsidR="00246707" w:rsidRPr="00353B2D">
                                      <w:rPr>
                                        <w:rStyle w:val="Hipervnculo"/>
                                      </w:rPr>
                                      <w:t>https://github.com/PABLOKUMAR1993/AE2-Lenguajes</w:t>
                                    </w:r>
                                  </w:hyperlink>
                                  <w:r w:rsidR="00246707">
                                    <w:t xml:space="preserve"> </w:t>
                                  </w:r>
                                  <w:r w:rsidR="00564F70">
                                    <w:t xml:space="preserve">la carpeta </w:t>
                                  </w:r>
                                  <w:proofErr w:type="spellStart"/>
                                  <w:r w:rsidR="00564F70">
                                    <w:t>Proyecto_final</w:t>
                                  </w:r>
                                  <w:proofErr w:type="spellEnd"/>
                                  <w:r w:rsidR="00564F70">
                                    <w:t xml:space="preserve"> es la que contiene los documentos subidos a la plataforma.</w:t>
                                  </w:r>
                                </w:p>
                                <w:p w14:paraId="7FDADC7A" w14:textId="0AF4CBD6" w:rsidR="004954A3" w:rsidRDefault="004954A3" w:rsidP="004954A3">
                                  <w:pPr>
                                    <w:pStyle w:val="Prrafodelista"/>
                                    <w:numPr>
                                      <w:ilvl w:val="0"/>
                                      <w:numId w:val="2"/>
                                    </w:numPr>
                                  </w:pPr>
                                  <w:r>
                                    <w:t>Debido a que se ha dado más tiempo para la realización, con el objetivo de practicar todo lo posible se decide que cada miembro del equipo trabaje la tarea completa de forma individual</w:t>
                                  </w:r>
                                  <w:r w:rsidR="00564F70">
                                    <w:t xml:space="preserve"> para ir poniendo en común dificultades, dudas, etc.</w:t>
                                  </w:r>
                                </w:p>
                                <w:p w14:paraId="48137A05" w14:textId="41228642" w:rsidR="004954A3" w:rsidRDefault="004954A3" w:rsidP="004954A3">
                                  <w:pPr>
                                    <w:pStyle w:val="Prrafodelista"/>
                                    <w:numPr>
                                      <w:ilvl w:val="0"/>
                                      <w:numId w:val="2"/>
                                    </w:numPr>
                                  </w:pPr>
                                  <w:r>
                                    <w:t xml:space="preserve">Se crea un grupo de </w:t>
                                  </w:r>
                                  <w:proofErr w:type="spellStart"/>
                                  <w:r>
                                    <w:t>Whasapp</w:t>
                                  </w:r>
                                  <w:proofErr w:type="spellEnd"/>
                                  <w:r>
                                    <w:t xml:space="preserve"> para compartir evolución y llevar las dudas o diferencias de opinión a </w:t>
                                  </w:r>
                                  <w:r w:rsidR="009C4078">
                                    <w:t>las reuniones en fin de semana.</w:t>
                                  </w:r>
                                </w:p>
                                <w:p w14:paraId="4B6B3E0E" w14:textId="5102B723" w:rsidR="004954A3" w:rsidRDefault="004954A3" w:rsidP="004954A3">
                                  <w:pPr>
                                    <w:pStyle w:val="Prrafodelista"/>
                                    <w:numPr>
                                      <w:ilvl w:val="0"/>
                                      <w:numId w:val="2"/>
                                    </w:numPr>
                                  </w:pPr>
                                  <w:r>
                                    <w:t>Según se desarrolla la actividad en las reuniones se van plasmando las diferencias a la hora de establecer los criterios de la creación de los documentos como son:</w:t>
                                  </w:r>
                                </w:p>
                                <w:p w14:paraId="70389460" w14:textId="2AFA012B" w:rsidR="004954A3" w:rsidRDefault="004954A3" w:rsidP="004954A3">
                                  <w:pPr>
                                    <w:pStyle w:val="Prrafodelista"/>
                                    <w:numPr>
                                      <w:ilvl w:val="1"/>
                                      <w:numId w:val="2"/>
                                    </w:numPr>
                                  </w:pPr>
                                  <w:r>
                                    <w:t>A la hora de crear el atributo</w:t>
                                  </w:r>
                                  <w:r w:rsidR="001B4FE1">
                                    <w:t xml:space="preserve"> ID</w:t>
                                  </w:r>
                                  <w:r>
                                    <w:t xml:space="preserve"> para cada tipo de documento almacenado en la biblioteca, uno de los componentes </w:t>
                                  </w:r>
                                  <w:r w:rsidR="001B4FE1">
                                    <w:t>separó el campo letra del número de 4 dígitos. Al final se acuerda hacer un solo campo ID que sea la letra y los cuatro dígitos.</w:t>
                                  </w:r>
                                </w:p>
                                <w:p w14:paraId="540B8D43" w14:textId="64857541" w:rsidR="001B4FE1" w:rsidRDefault="001B4FE1" w:rsidP="004954A3">
                                  <w:pPr>
                                    <w:pStyle w:val="Prrafodelista"/>
                                    <w:numPr>
                                      <w:ilvl w:val="1"/>
                                      <w:numId w:val="2"/>
                                    </w:numPr>
                                  </w:pPr>
                                  <w:r>
                                    <w:t>En un primer momento se crea dentro de biblioteca un libro, una revista y un periódico</w:t>
                                  </w:r>
                                  <w:r w:rsidR="00F66061">
                                    <w:t>. En</w:t>
                                  </w:r>
                                  <w:r>
                                    <w:t xml:space="preserve"> una de las reuniones se propone una categoría superior para cada tipo de documento que englobe todos los de su misma categoría, de esta forma cada libro estaría dentro de libros, revista dentro de revistas y periódico dentro de periódicos</w:t>
                                  </w:r>
                                  <w:r w:rsidR="00F66061">
                                    <w:t>.</w:t>
                                  </w:r>
                                </w:p>
                                <w:p w14:paraId="5F34AEE7" w14:textId="41790EB8" w:rsidR="00F66061" w:rsidRDefault="00F66061" w:rsidP="004954A3">
                                  <w:pPr>
                                    <w:pStyle w:val="Prrafodelista"/>
                                    <w:numPr>
                                      <w:ilvl w:val="1"/>
                                      <w:numId w:val="2"/>
                                    </w:numPr>
                                  </w:pPr>
                                  <w:r>
                                    <w:t xml:space="preserve">Así mismo uno de los componentes cree que </w:t>
                                  </w:r>
                                  <w:r w:rsidR="009C4078">
                                    <w:t xml:space="preserve">sería bueno englobar las partes del código que se componen de otras partes </w:t>
                                  </w:r>
                                  <w:r>
                                    <w:t xml:space="preserve">para la mejor lectura visual del documento </w:t>
                                  </w:r>
                                  <w:proofErr w:type="spellStart"/>
                                  <w:r>
                                    <w:t>xml</w:t>
                                  </w:r>
                                  <w:proofErr w:type="spellEnd"/>
                                  <w:r w:rsidR="009C4078">
                                    <w:t xml:space="preserve">, </w:t>
                                  </w:r>
                                  <w:proofErr w:type="spellStart"/>
                                  <w:r w:rsidR="009C4078">
                                    <w:t>com</w:t>
                                  </w:r>
                                  <w:proofErr w:type="spellEnd"/>
                                  <w:r w:rsidR="009C4078">
                                    <w:t xml:space="preserve"> </w:t>
                                  </w:r>
                                  <w:r>
                                    <w:t xml:space="preserve">en el caso de que un libro tenga varios capítulos o una revista varias secciones, etc. </w:t>
                                  </w:r>
                                </w:p>
                                <w:p w14:paraId="401642AD" w14:textId="71B42B96" w:rsidR="00F66061" w:rsidRDefault="00F66061" w:rsidP="00F66061">
                                  <w:pPr>
                                    <w:pStyle w:val="Prrafodelista"/>
                                    <w:ind w:left="1440"/>
                                  </w:pPr>
                                  <w:r>
                                    <w:t xml:space="preserve">De esta forma </w:t>
                                  </w:r>
                                  <w:r w:rsidR="009C4078">
                                    <w:t>propone</w:t>
                                  </w:r>
                                  <w:r>
                                    <w:t xml:space="preserve"> que sería bueno que </w:t>
                                  </w:r>
                                  <w:proofErr w:type="spellStart"/>
                                  <w:r>
                                    <w:t>capitulo_libro</w:t>
                                  </w:r>
                                  <w:proofErr w:type="spellEnd"/>
                                  <w:r>
                                    <w:t xml:space="preserve">, </w:t>
                                  </w:r>
                                  <w:proofErr w:type="spellStart"/>
                                  <w:r>
                                    <w:t>sección_revista</w:t>
                                  </w:r>
                                  <w:proofErr w:type="spellEnd"/>
                                  <w:r>
                                    <w:t xml:space="preserve">, </w:t>
                                  </w:r>
                                  <w:proofErr w:type="spellStart"/>
                                  <w:r>
                                    <w:t>sección_periódico</w:t>
                                  </w:r>
                                  <w:proofErr w:type="spellEnd"/>
                                  <w:r>
                                    <w:t xml:space="preserve"> estén dentro de una categoría superior que los englobe, como son </w:t>
                                  </w:r>
                                  <w:proofErr w:type="spellStart"/>
                                  <w:r>
                                    <w:t>capítulos_libro</w:t>
                                  </w:r>
                                  <w:proofErr w:type="spellEnd"/>
                                  <w:r>
                                    <w:t xml:space="preserve">, </w:t>
                                  </w:r>
                                  <w:proofErr w:type="spellStart"/>
                                  <w:r>
                                    <w:t>secciones_revista</w:t>
                                  </w:r>
                                  <w:proofErr w:type="spellEnd"/>
                                  <w:r>
                                    <w:t xml:space="preserve"> y </w:t>
                                  </w:r>
                                  <w:proofErr w:type="spellStart"/>
                                  <w:r>
                                    <w:t>secciones_periodico</w:t>
                                  </w:r>
                                  <w:proofErr w:type="spellEnd"/>
                                  <w:r>
                                    <w:t>, y que</w:t>
                                  </w:r>
                                  <w:r w:rsidR="00802864">
                                    <w:t xml:space="preserve"> en el caso de periódicos además </w:t>
                                  </w:r>
                                  <w:r>
                                    <w:t xml:space="preserve">tenga </w:t>
                                  </w:r>
                                  <w:proofErr w:type="gramStart"/>
                                  <w:r>
                                    <w:t xml:space="preserve">un </w:t>
                                  </w:r>
                                  <w:r w:rsidR="009C4078">
                                    <w:t xml:space="preserve"> nivel</w:t>
                                  </w:r>
                                  <w:proofErr w:type="gramEnd"/>
                                  <w:r w:rsidR="009C4078">
                                    <w:t xml:space="preserve"> de </w:t>
                                  </w:r>
                                  <w:proofErr w:type="spellStart"/>
                                  <w:r>
                                    <w:t>artículos_sección</w:t>
                                  </w:r>
                                  <w:proofErr w:type="spellEnd"/>
                                  <w:r>
                                    <w:t xml:space="preserve"> que englobe todos los artículos de la sección de un periódico.</w:t>
                                  </w:r>
                                </w:p>
                                <w:p w14:paraId="5CEFD214" w14:textId="56C5A038" w:rsidR="00802864" w:rsidRDefault="00802864" w:rsidP="00F66061">
                                  <w:pPr>
                                    <w:pStyle w:val="Prrafodelista"/>
                                    <w:ind w:left="1440"/>
                                  </w:pPr>
                                  <w:r>
                                    <w:t xml:space="preserve">Esta acción conlleva mas tiempo a la hora de </w:t>
                                  </w:r>
                                  <w:r w:rsidR="00564F70">
                                    <w:t>elaborar</w:t>
                                  </w:r>
                                  <w:r>
                                    <w:t xml:space="preserve"> el </w:t>
                                  </w:r>
                                  <w:proofErr w:type="spellStart"/>
                                  <w:proofErr w:type="gramStart"/>
                                  <w:r>
                                    <w:t>dtd</w:t>
                                  </w:r>
                                  <w:proofErr w:type="spellEnd"/>
                                  <w:proofErr w:type="gramEnd"/>
                                  <w:r>
                                    <w:t xml:space="preserve"> pero creemos que es una mejor opción</w:t>
                                  </w:r>
                                  <w:r w:rsidR="00564F70">
                                    <w:t xml:space="preserve"> de cara a la visualización</w:t>
                                  </w:r>
                                  <w:r>
                                    <w:t xml:space="preserve">, por ejemplo, </w:t>
                                  </w:r>
                                  <w:r w:rsidR="00564F70">
                                    <w:t>en caso de</w:t>
                                  </w:r>
                                  <w:r>
                                    <w:t xml:space="preserve"> que un libro tenga muchos capítulos.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DA4041" id="_x0000_t202" coordsize="21600,21600" o:spt="202" path="m,l,21600r21600,l21600,xe">
                      <v:stroke joinstyle="miter"/>
                      <v:path gradientshapeok="t" o:connecttype="rect"/>
                    </v:shapetype>
                    <v:shape id="Cuadro de texto 2" o:spid="_x0000_s1026" type="#_x0000_t202" style="position:absolute;left:0;text-align:left;margin-left:43.95pt;margin-top:378.75pt;width:519.75pt;height:40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">
                      <v:textbox>
                        <w:txbxContent>
                          <w:p w14:paraId="5FD9D8BD" w14:textId="08C673C2" w:rsidR="004954A3" w:rsidRDefault="004954A3">
                            <w:r>
                              <w:t>Para la realización de esta actividad se establecen los puntos:</w:t>
                            </w:r>
                          </w:p>
                          <w:p w14:paraId="4593A00D" w14:textId="6E7861ED" w:rsidR="004954A3" w:rsidRDefault="004954A3" w:rsidP="004954A3">
                            <w:pPr>
                              <w:pStyle w:val="Prrafodelista"/>
                              <w:numPr>
                                <w:ilvl w:val="0"/>
                                <w:numId w:val="2"/>
                              </w:numPr>
                            </w:pPr>
                            <w:r>
                              <w:t xml:space="preserve">Creación de un repositorio en </w:t>
                            </w:r>
                            <w:proofErr w:type="spellStart"/>
                            <w:r>
                              <w:t>github</w:t>
                            </w:r>
                            <w:proofErr w:type="spellEnd"/>
                            <w:r w:rsidR="00246707">
                              <w:t xml:space="preserve"> para la actividad </w:t>
                            </w:r>
                            <w:hyperlink r:id="rId9" w:history="1">
                              <w:r w:rsidR="00246707" w:rsidRPr="00353B2D">
                                <w:rPr>
                                  <w:rStyle w:val="Hipervnculo"/>
                                </w:rPr>
                                <w:t>https://github.com/PABLOKUMAR1993/AE2-Lenguajes</w:t>
                              </w:r>
                            </w:hyperlink>
                            <w:r w:rsidR="00246707">
                              <w:t xml:space="preserve"> </w:t>
                            </w:r>
                            <w:r w:rsidR="00564F70">
                              <w:t xml:space="preserve">la carpeta </w:t>
                            </w:r>
                            <w:proofErr w:type="spellStart"/>
                            <w:r w:rsidR="00564F70">
                              <w:t>Proyecto_final</w:t>
                            </w:r>
                            <w:proofErr w:type="spellEnd"/>
                            <w:r w:rsidR="00564F70">
                              <w:t xml:space="preserve"> es la que contiene los documentos subidos a la plataforma.</w:t>
                            </w:r>
                          </w:p>
                          <w:p w14:paraId="7FDADC7A" w14:textId="0AF4CBD6" w:rsidR="004954A3" w:rsidRDefault="004954A3" w:rsidP="004954A3">
                            <w:pPr>
                              <w:pStyle w:val="Prrafodelista"/>
                              <w:numPr>
                                <w:ilvl w:val="0"/>
                                <w:numId w:val="2"/>
                              </w:numPr>
                            </w:pPr>
                            <w:r>
                              <w:t>Debido a que se ha dado más tiempo para la realización, con el objetivo de practicar todo lo posible se decide que cada miembro del equipo trabaje la tarea completa de forma individual</w:t>
                            </w:r>
                            <w:r w:rsidR="00564F70">
                              <w:t xml:space="preserve"> para ir poniendo en común dificultades, dudas, etc.</w:t>
                            </w:r>
                          </w:p>
                          <w:p w14:paraId="48137A05" w14:textId="41228642" w:rsidR="004954A3" w:rsidRDefault="004954A3" w:rsidP="004954A3">
                            <w:pPr>
                              <w:pStyle w:val="Prrafodelista"/>
                              <w:numPr>
                                <w:ilvl w:val="0"/>
                                <w:numId w:val="2"/>
                              </w:numPr>
                            </w:pPr>
                            <w:r>
                              <w:t xml:space="preserve">Se crea un grupo de </w:t>
                            </w:r>
                            <w:proofErr w:type="spellStart"/>
                            <w:r>
                              <w:t>Whasapp</w:t>
                            </w:r>
                            <w:proofErr w:type="spellEnd"/>
                            <w:r>
                              <w:t xml:space="preserve"> para compartir evolución y llevar las dudas o diferencias de opinión a </w:t>
                            </w:r>
                            <w:r w:rsidR="009C4078">
                              <w:t>las reuniones en fin de semana.</w:t>
                            </w:r>
                          </w:p>
                          <w:p w14:paraId="4B6B3E0E" w14:textId="5102B723" w:rsidR="004954A3" w:rsidRDefault="004954A3" w:rsidP="004954A3">
                            <w:pPr>
                              <w:pStyle w:val="Prrafodelista"/>
                              <w:numPr>
                                <w:ilvl w:val="0"/>
                                <w:numId w:val="2"/>
                              </w:numPr>
                            </w:pPr>
                            <w:r>
                              <w:t>Según se desarrolla la actividad en las reuniones se van plasmando las diferencias a la hora de establecer los criterios de la creación de los documentos como son:</w:t>
                            </w:r>
                          </w:p>
                          <w:p w14:paraId="70389460" w14:textId="2AFA012B" w:rsidR="004954A3" w:rsidRDefault="004954A3" w:rsidP="004954A3">
                            <w:pPr>
                              <w:pStyle w:val="Prrafodelista"/>
                              <w:numPr>
                                <w:ilvl w:val="1"/>
                                <w:numId w:val="2"/>
                              </w:numPr>
                            </w:pPr>
                            <w:r>
                              <w:t>A la hora de crear el atributo</w:t>
                            </w:r>
                            <w:r w:rsidR="001B4FE1">
                              <w:t xml:space="preserve"> ID</w:t>
                            </w:r>
                            <w:r>
                              <w:t xml:space="preserve"> para cada tipo de documento almacenado en la biblioteca, uno de los componentes </w:t>
                            </w:r>
                            <w:r w:rsidR="001B4FE1">
                              <w:t>separó el campo letra del número de 4 dígitos. Al final se acuerda hacer un solo campo ID que sea la letra y los cuatro dígitos.</w:t>
                            </w:r>
                          </w:p>
                          <w:p w14:paraId="540B8D43" w14:textId="64857541" w:rsidR="001B4FE1" w:rsidRDefault="001B4FE1" w:rsidP="004954A3">
                            <w:pPr>
                              <w:pStyle w:val="Prrafodelista"/>
                              <w:numPr>
                                <w:ilvl w:val="1"/>
                                <w:numId w:val="2"/>
                              </w:numPr>
                            </w:pPr>
                            <w:r>
                              <w:t>En un primer momento se crea dentro de biblioteca un libro, una revista y un periódico</w:t>
                            </w:r>
                            <w:r w:rsidR="00F66061">
                              <w:t>. En</w:t>
                            </w:r>
                            <w:r>
                              <w:t xml:space="preserve"> una de las reuniones se propone una categoría superior para cada tipo de documento que englobe todos los de su misma categoría, de esta forma cada libro estaría dentro de libros, revista dentro de revistas y periódico dentro de periódicos</w:t>
                            </w:r>
                            <w:r w:rsidR="00F66061">
                              <w:t>.</w:t>
                            </w:r>
                          </w:p>
                          <w:p w14:paraId="5F34AEE7" w14:textId="41790EB8" w:rsidR="00F66061" w:rsidRDefault="00F66061" w:rsidP="004954A3">
                            <w:pPr>
                              <w:pStyle w:val="Prrafodelista"/>
                              <w:numPr>
                                <w:ilvl w:val="1"/>
                                <w:numId w:val="2"/>
                              </w:numPr>
                            </w:pPr>
                            <w:r>
                              <w:t xml:space="preserve">Así mismo uno de los componentes cree que </w:t>
                            </w:r>
                            <w:r w:rsidR="009C4078">
                              <w:t xml:space="preserve">sería bueno englobar las partes del código que se componen de otras partes </w:t>
                            </w:r>
                            <w:r>
                              <w:t xml:space="preserve">para la mejor lectura visual del documento </w:t>
                            </w:r>
                            <w:proofErr w:type="spellStart"/>
                            <w:r>
                              <w:t>xml</w:t>
                            </w:r>
                            <w:proofErr w:type="spellEnd"/>
                            <w:r w:rsidR="009C4078">
                              <w:t xml:space="preserve">, </w:t>
                            </w:r>
                            <w:proofErr w:type="spellStart"/>
                            <w:r w:rsidR="009C4078">
                              <w:t>com</w:t>
                            </w:r>
                            <w:proofErr w:type="spellEnd"/>
                            <w:r w:rsidR="009C4078">
                              <w:t xml:space="preserve"> </w:t>
                            </w:r>
                            <w:r>
                              <w:t xml:space="preserve">en el caso de que un libro tenga varios capítulos o una revista varias secciones, etc. </w:t>
                            </w:r>
                          </w:p>
                          <w:p w14:paraId="401642AD" w14:textId="71B42B96" w:rsidR="00F66061" w:rsidRDefault="00F66061" w:rsidP="00F66061">
                            <w:pPr>
                              <w:pStyle w:val="Prrafodelista"/>
                              <w:ind w:left="1440"/>
                            </w:pPr>
                            <w:r>
                              <w:t xml:space="preserve">De esta forma </w:t>
                            </w:r>
                            <w:r w:rsidR="009C4078">
                              <w:t>propone</w:t>
                            </w:r>
                            <w:r>
                              <w:t xml:space="preserve"> que sería bueno que </w:t>
                            </w:r>
                            <w:proofErr w:type="spellStart"/>
                            <w:r>
                              <w:t>capitulo_libro</w:t>
                            </w:r>
                            <w:proofErr w:type="spellEnd"/>
                            <w:r>
                              <w:t xml:space="preserve">, </w:t>
                            </w:r>
                            <w:proofErr w:type="spellStart"/>
                            <w:r>
                              <w:t>sección_revista</w:t>
                            </w:r>
                            <w:proofErr w:type="spellEnd"/>
                            <w:r>
                              <w:t xml:space="preserve">, </w:t>
                            </w:r>
                            <w:proofErr w:type="spellStart"/>
                            <w:r>
                              <w:t>sección_periódico</w:t>
                            </w:r>
                            <w:proofErr w:type="spellEnd"/>
                            <w:r>
                              <w:t xml:space="preserve"> estén dentro de una categoría superior que los englobe, como son </w:t>
                            </w:r>
                            <w:proofErr w:type="spellStart"/>
                            <w:r>
                              <w:t>capítulos_libro</w:t>
                            </w:r>
                            <w:proofErr w:type="spellEnd"/>
                            <w:r>
                              <w:t xml:space="preserve">, </w:t>
                            </w:r>
                            <w:proofErr w:type="spellStart"/>
                            <w:r>
                              <w:t>secciones_revista</w:t>
                            </w:r>
                            <w:proofErr w:type="spellEnd"/>
                            <w:r>
                              <w:t xml:space="preserve"> y </w:t>
                            </w:r>
                            <w:proofErr w:type="spellStart"/>
                            <w:r>
                              <w:t>secciones_periodico</w:t>
                            </w:r>
                            <w:proofErr w:type="spellEnd"/>
                            <w:r>
                              <w:t>, y que</w:t>
                            </w:r>
                            <w:r w:rsidR="00802864">
                              <w:t xml:space="preserve"> en el caso de periódicos además </w:t>
                            </w:r>
                            <w:r>
                              <w:t xml:space="preserve">tenga un </w:t>
                            </w:r>
                            <w:r w:rsidR="009C4078">
                              <w:t xml:space="preserve"> nivel de </w:t>
                            </w:r>
                            <w:proofErr w:type="spellStart"/>
                            <w:r>
                              <w:t>artículos_sección</w:t>
                            </w:r>
                            <w:proofErr w:type="spellEnd"/>
                            <w:r>
                              <w:t xml:space="preserve"> que englobe todos los artículos de la sección de un periódico.</w:t>
                            </w:r>
                          </w:p>
                          <w:p w14:paraId="5CEFD214" w14:textId="56C5A038" w:rsidR="00802864" w:rsidRDefault="00802864" w:rsidP="00F66061">
                            <w:pPr>
                              <w:pStyle w:val="Prrafodelista"/>
                              <w:ind w:left="1440"/>
                            </w:pPr>
                            <w:r>
                              <w:t xml:space="preserve">Esta acción conlleva mas tiempo a la hora de </w:t>
                            </w:r>
                            <w:r w:rsidR="00564F70">
                              <w:t>elaborar</w:t>
                            </w:r>
                            <w:r>
                              <w:t xml:space="preserve"> el </w:t>
                            </w:r>
                            <w:proofErr w:type="spellStart"/>
                            <w:r>
                              <w:t>dtd</w:t>
                            </w:r>
                            <w:proofErr w:type="spellEnd"/>
                            <w:r>
                              <w:t xml:space="preserve"> pero creemos que es una mejor opción</w:t>
                            </w:r>
                            <w:r w:rsidR="00564F70">
                              <w:t xml:space="preserve"> de cara a la visualización</w:t>
                            </w:r>
                            <w:r>
                              <w:t xml:space="preserve">, por ejemplo, </w:t>
                            </w:r>
                            <w:r w:rsidR="00564F70">
                              <w:t>en caso de</w:t>
                            </w:r>
                            <w:r>
                              <w:t xml:space="preserve"> que un libro tenga muchos capítulos.</w:t>
                            </w:r>
                          </w:p>
                        </w:txbxContent>
                      </v:textbox>
                      <w10:wrap type="square"/>
                    </v:shape>
                  </w:pict>
                </mc:Fallback>
              </mc:AlternateContent>
            </w:r>
            <w:r w:rsidR="00D76AB2">
              <w:rPr>
                <w:noProof/>
                <w:lang w:bidi="es-ES"/>
              </w:rPr>
              <mc:AlternateContent>
                <mc:Choice Requires="wpg">
                  <w:drawing>
                    <wp:inline distT="0" distB="0" distL="0" distR="0" wp14:anchorId="4B487EE5" wp14:editId="5B9E8B99">
                      <wp:extent cx="4343283" cy="4194696"/>
                      <wp:effectExtent l="0" t="0" r="635" b="0"/>
                      <wp:docPr id="9" name="Grupo 9" descr="Título y texto&#10;"/>
                      <wp:cNvGraphicFramePr/>
                      <a:graphic xmlns:a="http://schemas.openxmlformats.org/drawingml/2006/main">
                        <a:graphicData uri="http://schemas.microsoft.com/office/word/2010/wordprocessingGroup">
                          <wpg:wgp>
                            <wpg:cNvGrpSpPr/>
                            <wpg:grpSpPr>
                              <a:xfrm>
                                <a:off x="0" y="0"/>
                                <a:ext cx="4343283" cy="4194696"/>
                                <a:chOff x="56673" y="0"/>
                                <a:chExt cx="4451547" cy="3885995"/>
                              </a:xfrm>
                            </wpg:grpSpPr>
                            <wps:wsp>
                              <wps:cNvPr id="6" name="Cuadro de texto 6"/>
                              <wps:cNvSpPr txBox="1"/>
                              <wps:spPr>
                                <a:xfrm>
                                  <a:off x="56673" y="2496615"/>
                                  <a:ext cx="4451547" cy="1389380"/>
                                </a:xfrm>
                                <a:prstGeom prst="rect">
                                  <a:avLst/>
                                </a:prstGeom>
                                <a:solidFill>
                                  <a:schemeClr val="tx2">
                                    <a:lumMod val="75000"/>
                                  </a:schemeClr>
                                </a:solidFill>
                                <a:ln w="6350">
                                  <a:noFill/>
                                </a:ln>
                              </wps:spPr>
                              <wps:txbx>
                                <w:txbxContent>
                                  <w:p w14:paraId="574B095E" w14:textId="3E85DAFD" w:rsidR="00D76AB2" w:rsidRPr="000B4502" w:rsidRDefault="00975A0C" w:rsidP="00BE5CE3">
                                    <w:pPr>
                                      <w:pStyle w:val="Ttulo"/>
                                      <w:spacing w:before="240"/>
                                    </w:pPr>
                                    <w:r>
                                      <w:rPr>
                                        <w:lang w:bidi="es-ES"/>
                                      </w:rPr>
                                      <w:t>AE-2 LENGUAJES</w:t>
                                    </w:r>
                                  </w:p>
                                  <w:p w14:paraId="74B34F49" w14:textId="347E8C6A" w:rsidR="00D76AB2" w:rsidRPr="000B4502" w:rsidRDefault="00975A0C" w:rsidP="000B4502">
                                    <w:pPr>
                                      <w:pStyle w:val="Subttulo"/>
                                    </w:pPr>
                                    <w:r>
                                      <w:rPr>
                                        <w:lang w:bidi="es-ES"/>
                                      </w:rPr>
                                      <w:t>XML, DTD Y XSD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198" y="0"/>
                                  <a:ext cx="3842972" cy="1552575"/>
                                </a:xfrm>
                                <a:prstGeom prst="rect">
                                  <a:avLst/>
                                </a:prstGeom>
                                <a:solidFill>
                                  <a:schemeClr val="bg1">
                                    <a:lumMod val="95000"/>
                                  </a:schemeClr>
                                </a:solidFill>
                                <a:ln w="6350">
                                  <a:noFill/>
                                </a:ln>
                              </wps:spPr>
                              <wps:txbx>
                                <w:txbxContent>
                                  <w:p w14:paraId="70F62037" w14:textId="2FD22F57" w:rsidR="00D76AB2" w:rsidRDefault="00975A0C" w:rsidP="00D76AB2">
                                    <w:pPr>
                                      <w:pStyle w:val="Ttulo1"/>
                                      <w:ind w:left="720"/>
                                    </w:pPr>
                                    <w:r>
                                      <w:rPr>
                                        <w:lang w:bidi="es-ES"/>
                                      </w:rPr>
                                      <w:t>GRUPO 7</w:t>
                                    </w:r>
                                  </w:p>
                                  <w:p w14:paraId="2F964511" w14:textId="77777777" w:rsidR="00975A0C" w:rsidRDefault="00975A0C" w:rsidP="00975A0C">
                                    <w:pPr>
                                      <w:pStyle w:val="Ttulo2"/>
                                      <w:ind w:left="720"/>
                                      <w:rPr>
                                        <w:lang w:bidi="es-ES"/>
                                      </w:rPr>
                                    </w:pPr>
                                    <w:proofErr w:type="spellStart"/>
                                    <w:r>
                                      <w:rPr>
                                        <w:lang w:bidi="es-ES"/>
                                      </w:rPr>
                                      <w:t>Pavlo</w:t>
                                    </w:r>
                                    <w:proofErr w:type="spellEnd"/>
                                    <w:r>
                                      <w:rPr>
                                        <w:lang w:bidi="es-ES"/>
                                      </w:rPr>
                                      <w:t xml:space="preserve"> </w:t>
                                    </w:r>
                                    <w:proofErr w:type="spellStart"/>
                                    <w:r>
                                      <w:rPr>
                                        <w:lang w:bidi="es-ES"/>
                                      </w:rPr>
                                      <w:t>Dudnyk</w:t>
                                    </w:r>
                                    <w:proofErr w:type="spellEnd"/>
                                    <w:r>
                                      <w:rPr>
                                        <w:lang w:bidi="es-ES"/>
                                      </w:rPr>
                                      <w:t xml:space="preserve"> Petrenko</w:t>
                                    </w:r>
                                  </w:p>
                                  <w:p w14:paraId="32E4682E" w14:textId="77777777" w:rsidR="00975A0C" w:rsidRDefault="00975A0C" w:rsidP="00975A0C">
                                    <w:pPr>
                                      <w:pStyle w:val="Ttulo2"/>
                                      <w:ind w:left="720"/>
                                      <w:rPr>
                                        <w:lang w:bidi="es-ES"/>
                                      </w:rPr>
                                    </w:pPr>
                                    <w:r>
                                      <w:rPr>
                                        <w:lang w:bidi="es-ES"/>
                                      </w:rPr>
                                      <w:t>David Menéndez Núñez</w:t>
                                    </w:r>
                                  </w:p>
                                  <w:p w14:paraId="2D3EC396" w14:textId="7F7D7FBA" w:rsidR="00D76AB2" w:rsidRDefault="00975A0C" w:rsidP="00975A0C">
                                    <w:pPr>
                                      <w:pStyle w:val="Ttulo2"/>
                                      <w:ind w:left="720"/>
                                    </w:pPr>
                                    <w:r>
                                      <w:rPr>
                                        <w:lang w:bidi="es-ES"/>
                                      </w:rPr>
                                      <w:t>Raúl Moreno Rodrigo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487EE5" id="Grupo 9" o:spid="_x0000_s1027" alt="Título y texto&#10;" style="width:342pt;height:330.3pt;mso-position-horizontal-relative:char;mso-position-vertical-relative:line" coordorigin="566" coordsize="44515,3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">
                      <v:shape id="Cuadro de texto 6" o:spid="_x0000_s1028" type="#_x0000_t202" style="position:absolute;left:566;top:24966;width:44516;height:1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323e4f [2415]" stroked="f" strokeweight=".5pt">
                        <v:textbox>
                          <w:txbxContent>
                            <w:p w14:paraId="574B095E" w14:textId="3E85DAFD" w:rsidR="00D76AB2" w:rsidRPr="000B4502" w:rsidRDefault="00975A0C" w:rsidP="00BE5CE3">
                              <w:pPr>
                                <w:pStyle w:val="Ttulo"/>
                                <w:spacing w:before="240"/>
                              </w:pPr>
                              <w:r>
                                <w:rPr>
                                  <w:lang w:bidi="es-ES"/>
                                </w:rPr>
                                <w:t>AE-2 LENGUAJES</w:t>
                              </w:r>
                            </w:p>
                            <w:p w14:paraId="74B34F49" w14:textId="347E8C6A" w:rsidR="00D76AB2" w:rsidRPr="000B4502" w:rsidRDefault="00975A0C" w:rsidP="000B4502">
                              <w:pPr>
                                <w:pStyle w:val="Subttulo"/>
                              </w:pPr>
                              <w:r>
                                <w:rPr>
                                  <w:lang w:bidi="es-ES"/>
                                </w:rPr>
                                <w:t>XML, DTD Y XSD</w:t>
                              </w:r>
                            </w:p>
                          </w:txbxContent>
                        </v:textbox>
                      </v:shape>
                      <v:shape id="Cuadro de texto 7" o:spid="_x0000_s1029" type="#_x0000_t202" style="position:absolute;left:761;width:38430;height:1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70F62037" w14:textId="2FD22F57" w:rsidR="00D76AB2" w:rsidRDefault="00975A0C" w:rsidP="00D76AB2">
                              <w:pPr>
                                <w:pStyle w:val="Ttulo1"/>
                                <w:ind w:left="720"/>
                              </w:pPr>
                              <w:r>
                                <w:rPr>
                                  <w:lang w:bidi="es-ES"/>
                                </w:rPr>
                                <w:t>GRUPO 7</w:t>
                              </w:r>
                            </w:p>
                            <w:p w14:paraId="2F964511" w14:textId="77777777" w:rsidR="00975A0C" w:rsidRDefault="00975A0C" w:rsidP="00975A0C">
                              <w:pPr>
                                <w:pStyle w:val="Ttulo2"/>
                                <w:ind w:left="720"/>
                                <w:rPr>
                                  <w:lang w:bidi="es-ES"/>
                                </w:rPr>
                              </w:pPr>
                              <w:proofErr w:type="spellStart"/>
                              <w:r>
                                <w:rPr>
                                  <w:lang w:bidi="es-ES"/>
                                </w:rPr>
                                <w:t>Pavlo</w:t>
                              </w:r>
                              <w:proofErr w:type="spellEnd"/>
                              <w:r>
                                <w:rPr>
                                  <w:lang w:bidi="es-ES"/>
                                </w:rPr>
                                <w:t xml:space="preserve"> </w:t>
                              </w:r>
                              <w:proofErr w:type="spellStart"/>
                              <w:r>
                                <w:rPr>
                                  <w:lang w:bidi="es-ES"/>
                                </w:rPr>
                                <w:t>Dudnyk</w:t>
                              </w:r>
                              <w:proofErr w:type="spellEnd"/>
                              <w:r>
                                <w:rPr>
                                  <w:lang w:bidi="es-ES"/>
                                </w:rPr>
                                <w:t xml:space="preserve"> Petrenko</w:t>
                              </w:r>
                            </w:p>
                            <w:p w14:paraId="32E4682E" w14:textId="77777777" w:rsidR="00975A0C" w:rsidRDefault="00975A0C" w:rsidP="00975A0C">
                              <w:pPr>
                                <w:pStyle w:val="Ttulo2"/>
                                <w:ind w:left="720"/>
                                <w:rPr>
                                  <w:lang w:bidi="es-ES"/>
                                </w:rPr>
                              </w:pPr>
                              <w:r>
                                <w:rPr>
                                  <w:lang w:bidi="es-ES"/>
                                </w:rPr>
                                <w:t>David Menéndez Núñez</w:t>
                              </w:r>
                            </w:p>
                            <w:p w14:paraId="2D3EC396" w14:textId="7F7D7FBA" w:rsidR="00D76AB2" w:rsidRDefault="00975A0C" w:rsidP="00975A0C">
                              <w:pPr>
                                <w:pStyle w:val="Ttulo2"/>
                                <w:ind w:left="720"/>
                              </w:pPr>
                              <w:r>
                                <w:rPr>
                                  <w:lang w:bidi="es-ES"/>
                                </w:rPr>
                                <w:t>Raúl Moreno Rodrigo</w:t>
                              </w:r>
                            </w:p>
                          </w:txbxContent>
                        </v:textbox>
                      </v:shape>
                      <w10:anchorlock/>
                    </v:group>
                  </w:pict>
                </mc:Fallback>
              </mc:AlternateContent>
            </w:r>
          </w:p>
        </w:tc>
      </w:tr>
    </w:tbl>
    <w:p w14:paraId="42E0716E" w14:textId="3BCF31CB" w:rsidR="00BD319E" w:rsidRDefault="00BD319E">
      <w:r>
        <w:br w:type="page"/>
      </w:r>
    </w:p>
    <w:p w14:paraId="56A96687" w14:textId="2BB67F1F" w:rsidR="00BD319E" w:rsidRDefault="00BD319E">
      <w:r>
        <w:rPr>
          <w:noProof/>
        </w:rPr>
        <w:lastRenderedPageBreak/>
        <mc:AlternateContent>
          <mc:Choice Requires="wps">
            <w:drawing>
              <wp:anchor distT="0" distB="0" distL="114300" distR="114300" simplePos="0" relativeHeight="251659264" behindDoc="0" locked="0" layoutInCell="1" allowOverlap="1" wp14:anchorId="5C6B590B" wp14:editId="39658161">
                <wp:simplePos x="0" y="0"/>
                <wp:positionH relativeFrom="column">
                  <wp:posOffset>304800</wp:posOffset>
                </wp:positionH>
                <wp:positionV relativeFrom="paragraph">
                  <wp:posOffset>438150</wp:posOffset>
                </wp:positionV>
                <wp:extent cx="6496050" cy="96964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6496050" cy="9696450"/>
                        </a:xfrm>
                        <a:prstGeom prst="rect">
                          <a:avLst/>
                        </a:prstGeom>
                        <a:noFill/>
                        <a:ln w="6350">
                          <a:noFill/>
                        </a:ln>
                      </wps:spPr>
                      <wps:txbx>
                        <w:txbxContent>
                          <w:p w14:paraId="11A6533D" w14:textId="07257FBF" w:rsidR="00802864" w:rsidRPr="002567A4" w:rsidRDefault="00802864" w:rsidP="00BD319E">
                            <w:pPr>
                              <w:rPr>
                                <w:rFonts w:eastAsia="Times New Roman" w:cstheme="minorHAnsi"/>
                                <w:color w:val="2D3B45"/>
                                <w:sz w:val="24"/>
                                <w:szCs w:val="24"/>
                                <w:lang w:eastAsia="es-ES"/>
                              </w:rPr>
                            </w:pPr>
                            <w:r w:rsidRPr="002567A4">
                              <w:rPr>
                                <w:rFonts w:eastAsia="Times New Roman" w:cstheme="minorHAnsi"/>
                                <w:color w:val="2D3B45"/>
                                <w:sz w:val="24"/>
                                <w:szCs w:val="24"/>
                                <w:lang w:eastAsia="es-ES"/>
                              </w:rPr>
                              <w:t xml:space="preserve">Una vez realizado el documento se valida con la página: </w:t>
                            </w:r>
                            <w:hyperlink r:id="rId10" w:history="1">
                              <w:r w:rsidR="00564F70" w:rsidRPr="002567A4">
                                <w:rPr>
                                  <w:rStyle w:val="Hipervnculo"/>
                                  <w:rFonts w:eastAsia="Times New Roman" w:cstheme="minorHAnsi"/>
                                  <w:sz w:val="24"/>
                                  <w:szCs w:val="24"/>
                                  <w:lang w:eastAsia="es-ES"/>
                                </w:rPr>
                                <w:t>http://www.w3schools.com/xml/xml_validator.asp</w:t>
                              </w:r>
                            </w:hyperlink>
                            <w:r w:rsidR="00564F70" w:rsidRPr="002567A4">
                              <w:rPr>
                                <w:rFonts w:eastAsia="Times New Roman" w:cstheme="minorHAnsi"/>
                                <w:color w:val="2D3B45"/>
                                <w:sz w:val="24"/>
                                <w:szCs w:val="24"/>
                                <w:lang w:eastAsia="es-ES"/>
                              </w:rPr>
                              <w:t xml:space="preserve"> </w:t>
                            </w:r>
                          </w:p>
                          <w:p w14:paraId="6F8AFE5F" w14:textId="775B3FA7" w:rsidR="00802864" w:rsidRDefault="00802864" w:rsidP="00BD319E">
                            <w:pPr>
                              <w:rPr>
                                <w:rStyle w:val="Hipervnculo"/>
                                <w:rFonts w:eastAsia="Times New Roman" w:cstheme="minorHAnsi"/>
                                <w:sz w:val="24"/>
                                <w:szCs w:val="24"/>
                                <w:lang w:eastAsia="es-ES"/>
                              </w:rPr>
                            </w:pPr>
                            <w:r w:rsidRPr="002567A4">
                              <w:rPr>
                                <w:rFonts w:eastAsia="Times New Roman" w:cstheme="minorHAnsi"/>
                                <w:color w:val="2D3B45"/>
                                <w:sz w:val="24"/>
                                <w:szCs w:val="24"/>
                                <w:lang w:eastAsia="es-ES"/>
                              </w:rPr>
                              <w:t xml:space="preserve">y tras comprobar que el </w:t>
                            </w:r>
                            <w:proofErr w:type="spellStart"/>
                            <w:r w:rsidRPr="002567A4">
                              <w:rPr>
                                <w:rFonts w:eastAsia="Times New Roman" w:cstheme="minorHAnsi"/>
                                <w:color w:val="2D3B45"/>
                                <w:sz w:val="24"/>
                                <w:szCs w:val="24"/>
                                <w:lang w:eastAsia="es-ES"/>
                              </w:rPr>
                              <w:t>xml</w:t>
                            </w:r>
                            <w:proofErr w:type="spellEnd"/>
                            <w:r w:rsidRPr="002567A4">
                              <w:rPr>
                                <w:rFonts w:eastAsia="Times New Roman" w:cstheme="minorHAnsi"/>
                                <w:color w:val="2D3B45"/>
                                <w:sz w:val="24"/>
                                <w:szCs w:val="24"/>
                                <w:lang w:eastAsia="es-ES"/>
                              </w:rPr>
                              <w:t xml:space="preserve"> tiene una buena estructura se realiza el </w:t>
                            </w:r>
                            <w:proofErr w:type="spellStart"/>
                            <w:r w:rsidRPr="002567A4">
                              <w:rPr>
                                <w:rFonts w:eastAsia="Times New Roman" w:cstheme="minorHAnsi"/>
                                <w:color w:val="2D3B45"/>
                                <w:sz w:val="24"/>
                                <w:szCs w:val="24"/>
                                <w:lang w:eastAsia="es-ES"/>
                              </w:rPr>
                              <w:t>dtd</w:t>
                            </w:r>
                            <w:proofErr w:type="spellEnd"/>
                            <w:r w:rsidRPr="002567A4">
                              <w:rPr>
                                <w:rFonts w:eastAsia="Times New Roman" w:cstheme="minorHAnsi"/>
                                <w:color w:val="2D3B45"/>
                                <w:sz w:val="24"/>
                                <w:szCs w:val="24"/>
                                <w:lang w:eastAsia="es-ES"/>
                              </w:rPr>
                              <w:t xml:space="preserve"> y se valida con: </w:t>
                            </w:r>
                            <w:hyperlink r:id="rId11" w:history="1">
                              <w:r w:rsidRPr="002567A4">
                                <w:rPr>
                                  <w:rStyle w:val="Hipervnculo"/>
                                  <w:rFonts w:eastAsia="Times New Roman" w:cstheme="minorHAnsi"/>
                                  <w:sz w:val="24"/>
                                  <w:szCs w:val="24"/>
                                  <w:lang w:eastAsia="es-ES"/>
                                </w:rPr>
                                <w:t>https://www.xmlvalidation.com/index.php?id=1&amp;L=0</w:t>
                              </w:r>
                            </w:hyperlink>
                          </w:p>
                          <w:p w14:paraId="58621A09" w14:textId="23F99452" w:rsidR="002567A4" w:rsidRDefault="002567A4" w:rsidP="002567A4">
                            <w:pPr>
                              <w:rPr>
                                <w:rFonts w:cstheme="minorHAnsi"/>
                              </w:rPr>
                            </w:pPr>
                            <w:r>
                              <w:rPr>
                                <w:rFonts w:eastAsia="Times New Roman" w:cstheme="minorHAnsi"/>
                                <w:color w:val="2D3B45"/>
                                <w:sz w:val="24"/>
                                <w:szCs w:val="24"/>
                                <w:lang w:eastAsia="es-ES"/>
                              </w:rPr>
                              <w:t xml:space="preserve">Una vez realizado el DTD se procede al XSD </w:t>
                            </w:r>
                            <w:r w:rsidRPr="002567A4">
                              <w:rPr>
                                <w:rFonts w:eastAsia="Times New Roman" w:cstheme="minorHAnsi"/>
                                <w:color w:val="2D3B45"/>
                                <w:sz w:val="24"/>
                                <w:szCs w:val="24"/>
                                <w:lang w:eastAsia="es-ES"/>
                              </w:rPr>
                              <w:t xml:space="preserve">se valida con: </w:t>
                            </w:r>
                          </w:p>
                          <w:p w14:paraId="38BBC0AB" w14:textId="12773024" w:rsidR="002567A4" w:rsidRDefault="002567A4" w:rsidP="002567A4">
                            <w:pPr>
                              <w:rPr>
                                <w:rStyle w:val="Hipervnculo"/>
                                <w:rFonts w:eastAsia="Times New Roman" w:cstheme="minorHAnsi"/>
                                <w:sz w:val="24"/>
                                <w:szCs w:val="24"/>
                                <w:lang w:eastAsia="es-ES"/>
                              </w:rPr>
                            </w:pPr>
                            <w:r w:rsidRPr="002567A4">
                              <w:rPr>
                                <w:rStyle w:val="Hipervnculo"/>
                                <w:rFonts w:eastAsia="Times New Roman" w:cstheme="minorHAnsi"/>
                                <w:sz w:val="24"/>
                                <w:szCs w:val="24"/>
                                <w:lang w:eastAsia="es-ES"/>
                              </w:rPr>
                              <w:t>https://www.utilities-online.info/xsdvalidation</w:t>
                            </w:r>
                          </w:p>
                          <w:p w14:paraId="4D0DC155" w14:textId="0D4B67E6" w:rsidR="00246707" w:rsidRPr="002567A4" w:rsidRDefault="002567A4" w:rsidP="00BD319E">
                            <w:pPr>
                              <w:rPr>
                                <w:rFonts w:eastAsia="Times New Roman" w:cstheme="minorHAnsi"/>
                                <w:color w:val="2D3B45"/>
                                <w:sz w:val="24"/>
                                <w:szCs w:val="24"/>
                                <w:lang w:eastAsia="es-ES"/>
                              </w:rPr>
                            </w:pPr>
                            <w:r w:rsidRPr="002567A4">
                              <w:rPr>
                                <w:rFonts w:eastAsia="Times New Roman" w:cstheme="minorHAnsi"/>
                                <w:color w:val="2D3B45"/>
                                <w:sz w:val="24"/>
                                <w:szCs w:val="24"/>
                                <w:lang w:eastAsia="es-ES"/>
                              </w:rPr>
                              <w:t>Durante el proceso de validación del DTD y XSD se produjeron multitud de errores, aquí solo se adjuntan algunos de ellos hasta que el resultado fue sin errores. Ha sido el proceso más laborioso de la actividad.</w:t>
                            </w:r>
                          </w:p>
                          <w:p w14:paraId="64078246" w14:textId="52B5DA21" w:rsidR="00246707" w:rsidRDefault="00246707" w:rsidP="00BD319E">
                            <w:pPr>
                              <w:rPr>
                                <w:rFonts w:asciiTheme="majorHAnsi" w:hAnsiTheme="majorHAnsi" w:cstheme="majorHAnsi"/>
                                <w:lang w:val="en-US"/>
                              </w:rPr>
                            </w:pPr>
                            <w:r w:rsidRPr="00857C2F">
                              <w:rPr>
                                <w:noProof/>
                              </w:rPr>
                              <w:drawing>
                                <wp:inline distT="0" distB="0" distL="0" distR="0" wp14:anchorId="017F5A83" wp14:editId="76E22F20">
                                  <wp:extent cx="4599012" cy="105727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2"/>
                                          <a:stretch>
                                            <a:fillRect/>
                                          </a:stretch>
                                        </pic:blipFill>
                                        <pic:spPr>
                                          <a:xfrm>
                                            <a:off x="0" y="0"/>
                                            <a:ext cx="4608254" cy="1059400"/>
                                          </a:xfrm>
                                          <a:prstGeom prst="rect">
                                            <a:avLst/>
                                          </a:prstGeom>
                                        </pic:spPr>
                                      </pic:pic>
                                    </a:graphicData>
                                  </a:graphic>
                                </wp:inline>
                              </w:drawing>
                            </w:r>
                          </w:p>
                          <w:p w14:paraId="257E15A8" w14:textId="6FFC5255" w:rsidR="00246707" w:rsidRDefault="00246707" w:rsidP="00BD319E">
                            <w:pPr>
                              <w:rPr>
                                <w:rFonts w:asciiTheme="majorHAnsi" w:hAnsiTheme="majorHAnsi" w:cstheme="majorHAnsi"/>
                                <w:lang w:val="en-US"/>
                              </w:rPr>
                            </w:pPr>
                            <w:r w:rsidRPr="002B0491">
                              <w:rPr>
                                <w:noProof/>
                              </w:rPr>
                              <w:drawing>
                                <wp:inline distT="0" distB="0" distL="0" distR="0" wp14:anchorId="2D9F3BFD" wp14:editId="0CA5A88A">
                                  <wp:extent cx="4188757" cy="2962275"/>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4204100" cy="2973126"/>
                                          </a:xfrm>
                                          <a:prstGeom prst="rect">
                                            <a:avLst/>
                                          </a:prstGeom>
                                        </pic:spPr>
                                      </pic:pic>
                                    </a:graphicData>
                                  </a:graphic>
                                </wp:inline>
                              </w:drawing>
                            </w:r>
                          </w:p>
                          <w:p w14:paraId="3DEF88BB" w14:textId="2432540A" w:rsidR="00246707" w:rsidRDefault="00246707" w:rsidP="00BD319E">
                            <w:pPr>
                              <w:rPr>
                                <w:rFonts w:asciiTheme="majorHAnsi" w:hAnsiTheme="majorHAnsi" w:cstheme="majorHAnsi"/>
                                <w:lang w:val="en-US"/>
                              </w:rPr>
                            </w:pPr>
                            <w:r w:rsidRPr="00CA7800">
                              <w:rPr>
                                <w:noProof/>
                              </w:rPr>
                              <w:drawing>
                                <wp:inline distT="0" distB="0" distL="0" distR="0" wp14:anchorId="0A79DC3E" wp14:editId="40CE12B4">
                                  <wp:extent cx="4284536" cy="1609725"/>
                                  <wp:effectExtent l="0" t="0" r="190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305914" cy="1617757"/>
                                          </a:xfrm>
                                          <a:prstGeom prst="rect">
                                            <a:avLst/>
                                          </a:prstGeom>
                                        </pic:spPr>
                                      </pic:pic>
                                    </a:graphicData>
                                  </a:graphic>
                                </wp:inline>
                              </w:drawing>
                            </w:r>
                          </w:p>
                          <w:p w14:paraId="39CEBF93" w14:textId="4B98503B" w:rsidR="00246707" w:rsidRPr="00975A0C" w:rsidRDefault="00246707" w:rsidP="00BD319E">
                            <w:pPr>
                              <w:rPr>
                                <w:rFonts w:asciiTheme="majorHAnsi" w:hAnsiTheme="majorHAnsi" w:cstheme="majorHAnsi"/>
                                <w:lang w:val="en-US"/>
                              </w:rPr>
                            </w:pPr>
                            <w:r w:rsidRPr="00943EBB">
                              <w:rPr>
                                <w:noProof/>
                              </w:rPr>
                              <w:drawing>
                                <wp:inline distT="0" distB="0" distL="0" distR="0" wp14:anchorId="2D4ABB81" wp14:editId="0560DBA4">
                                  <wp:extent cx="2680946" cy="1276350"/>
                                  <wp:effectExtent l="0" t="0" r="5715"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5"/>
                                          <a:stretch>
                                            <a:fillRect/>
                                          </a:stretch>
                                        </pic:blipFill>
                                        <pic:spPr>
                                          <a:xfrm>
                                            <a:off x="0" y="0"/>
                                            <a:ext cx="2686560" cy="12790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6B590B" id="_x0000_t202" coordsize="21600,21600" o:spt="202" path="m,l,21600r21600,l21600,xe">
                <v:stroke joinstyle="miter"/>
                <v:path gradientshapeok="t" o:connecttype="rect"/>
              </v:shapetype>
              <v:shape id="Cuadro de texto 1" o:spid="_x0000_s1030" type="#_x0000_t202" style="position:absolute;margin-left:24pt;margin-top:34.5pt;width:511.5pt;height:7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" filled="f" stroked="f" strokeweight=".5pt">
                <v:textbox>
                  <w:txbxContent>
                    <w:p w14:paraId="11A6533D" w14:textId="07257FBF" w:rsidR="00802864" w:rsidRPr="002567A4" w:rsidRDefault="00802864" w:rsidP="00BD319E">
                      <w:pPr>
                        <w:rPr>
                          <w:rFonts w:eastAsia="Times New Roman" w:cstheme="minorHAnsi"/>
                          <w:color w:val="2D3B45"/>
                          <w:sz w:val="24"/>
                          <w:szCs w:val="24"/>
                          <w:lang w:eastAsia="es-ES"/>
                        </w:rPr>
                      </w:pPr>
                      <w:r w:rsidRPr="002567A4">
                        <w:rPr>
                          <w:rFonts w:eastAsia="Times New Roman" w:cstheme="minorHAnsi"/>
                          <w:color w:val="2D3B45"/>
                          <w:sz w:val="24"/>
                          <w:szCs w:val="24"/>
                          <w:lang w:eastAsia="es-ES"/>
                        </w:rPr>
                        <w:t xml:space="preserve">Una vez realizado el documento se valida con la página: </w:t>
                      </w:r>
                      <w:hyperlink r:id="rId16" w:history="1">
                        <w:r w:rsidR="00564F70" w:rsidRPr="002567A4">
                          <w:rPr>
                            <w:rStyle w:val="Hipervnculo"/>
                            <w:rFonts w:eastAsia="Times New Roman" w:cstheme="minorHAnsi"/>
                            <w:sz w:val="24"/>
                            <w:szCs w:val="24"/>
                            <w:lang w:eastAsia="es-ES"/>
                          </w:rPr>
                          <w:t>http://www.w3schools.com/xml/xml_validator.asp</w:t>
                        </w:r>
                      </w:hyperlink>
                      <w:r w:rsidR="00564F70" w:rsidRPr="002567A4">
                        <w:rPr>
                          <w:rFonts w:eastAsia="Times New Roman" w:cstheme="minorHAnsi"/>
                          <w:color w:val="2D3B45"/>
                          <w:sz w:val="24"/>
                          <w:szCs w:val="24"/>
                          <w:lang w:eastAsia="es-ES"/>
                        </w:rPr>
                        <w:t xml:space="preserve"> </w:t>
                      </w:r>
                    </w:p>
                    <w:p w14:paraId="6F8AFE5F" w14:textId="775B3FA7" w:rsidR="00802864" w:rsidRDefault="00802864" w:rsidP="00BD319E">
                      <w:pPr>
                        <w:rPr>
                          <w:rStyle w:val="Hipervnculo"/>
                          <w:rFonts w:eastAsia="Times New Roman" w:cstheme="minorHAnsi"/>
                          <w:sz w:val="24"/>
                          <w:szCs w:val="24"/>
                          <w:lang w:eastAsia="es-ES"/>
                        </w:rPr>
                      </w:pPr>
                      <w:r w:rsidRPr="002567A4">
                        <w:rPr>
                          <w:rFonts w:eastAsia="Times New Roman" w:cstheme="minorHAnsi"/>
                          <w:color w:val="2D3B45"/>
                          <w:sz w:val="24"/>
                          <w:szCs w:val="24"/>
                          <w:lang w:eastAsia="es-ES"/>
                        </w:rPr>
                        <w:t xml:space="preserve">y tras comprobar que el </w:t>
                      </w:r>
                      <w:proofErr w:type="spellStart"/>
                      <w:r w:rsidRPr="002567A4">
                        <w:rPr>
                          <w:rFonts w:eastAsia="Times New Roman" w:cstheme="minorHAnsi"/>
                          <w:color w:val="2D3B45"/>
                          <w:sz w:val="24"/>
                          <w:szCs w:val="24"/>
                          <w:lang w:eastAsia="es-ES"/>
                        </w:rPr>
                        <w:t>xml</w:t>
                      </w:r>
                      <w:proofErr w:type="spellEnd"/>
                      <w:r w:rsidRPr="002567A4">
                        <w:rPr>
                          <w:rFonts w:eastAsia="Times New Roman" w:cstheme="minorHAnsi"/>
                          <w:color w:val="2D3B45"/>
                          <w:sz w:val="24"/>
                          <w:szCs w:val="24"/>
                          <w:lang w:eastAsia="es-ES"/>
                        </w:rPr>
                        <w:t xml:space="preserve"> tiene una buena estructura se realiza el </w:t>
                      </w:r>
                      <w:proofErr w:type="spellStart"/>
                      <w:r w:rsidRPr="002567A4">
                        <w:rPr>
                          <w:rFonts w:eastAsia="Times New Roman" w:cstheme="minorHAnsi"/>
                          <w:color w:val="2D3B45"/>
                          <w:sz w:val="24"/>
                          <w:szCs w:val="24"/>
                          <w:lang w:eastAsia="es-ES"/>
                        </w:rPr>
                        <w:t>dtd</w:t>
                      </w:r>
                      <w:proofErr w:type="spellEnd"/>
                      <w:r w:rsidRPr="002567A4">
                        <w:rPr>
                          <w:rFonts w:eastAsia="Times New Roman" w:cstheme="minorHAnsi"/>
                          <w:color w:val="2D3B45"/>
                          <w:sz w:val="24"/>
                          <w:szCs w:val="24"/>
                          <w:lang w:eastAsia="es-ES"/>
                        </w:rPr>
                        <w:t xml:space="preserve"> y se valida con: </w:t>
                      </w:r>
                      <w:hyperlink r:id="rId17" w:history="1">
                        <w:r w:rsidRPr="002567A4">
                          <w:rPr>
                            <w:rStyle w:val="Hipervnculo"/>
                            <w:rFonts w:eastAsia="Times New Roman" w:cstheme="minorHAnsi"/>
                            <w:sz w:val="24"/>
                            <w:szCs w:val="24"/>
                            <w:lang w:eastAsia="es-ES"/>
                          </w:rPr>
                          <w:t>https://www.xmlvalidation.com/index.php?id=1&amp;L=0</w:t>
                        </w:r>
                      </w:hyperlink>
                    </w:p>
                    <w:p w14:paraId="58621A09" w14:textId="23F99452" w:rsidR="002567A4" w:rsidRDefault="002567A4" w:rsidP="002567A4">
                      <w:pPr>
                        <w:rPr>
                          <w:rFonts w:cstheme="minorHAnsi"/>
                        </w:rPr>
                      </w:pPr>
                      <w:r>
                        <w:rPr>
                          <w:rFonts w:eastAsia="Times New Roman" w:cstheme="minorHAnsi"/>
                          <w:color w:val="2D3B45"/>
                          <w:sz w:val="24"/>
                          <w:szCs w:val="24"/>
                          <w:lang w:eastAsia="es-ES"/>
                        </w:rPr>
                        <w:t xml:space="preserve">Una vez realizado el DTD se procede al XSD </w:t>
                      </w:r>
                      <w:r w:rsidRPr="002567A4">
                        <w:rPr>
                          <w:rFonts w:eastAsia="Times New Roman" w:cstheme="minorHAnsi"/>
                          <w:color w:val="2D3B45"/>
                          <w:sz w:val="24"/>
                          <w:szCs w:val="24"/>
                          <w:lang w:eastAsia="es-ES"/>
                        </w:rPr>
                        <w:t xml:space="preserve">se valida con: </w:t>
                      </w:r>
                    </w:p>
                    <w:p w14:paraId="38BBC0AB" w14:textId="12773024" w:rsidR="002567A4" w:rsidRDefault="002567A4" w:rsidP="002567A4">
                      <w:pPr>
                        <w:rPr>
                          <w:rStyle w:val="Hipervnculo"/>
                          <w:rFonts w:eastAsia="Times New Roman" w:cstheme="minorHAnsi"/>
                          <w:sz w:val="24"/>
                          <w:szCs w:val="24"/>
                          <w:lang w:eastAsia="es-ES"/>
                        </w:rPr>
                      </w:pPr>
                      <w:r w:rsidRPr="002567A4">
                        <w:rPr>
                          <w:rStyle w:val="Hipervnculo"/>
                          <w:rFonts w:eastAsia="Times New Roman" w:cstheme="minorHAnsi"/>
                          <w:sz w:val="24"/>
                          <w:szCs w:val="24"/>
                          <w:lang w:eastAsia="es-ES"/>
                        </w:rPr>
                        <w:t>https://www.utilities-online.info/xsdvalidation</w:t>
                      </w:r>
                    </w:p>
                    <w:p w14:paraId="4D0DC155" w14:textId="0D4B67E6" w:rsidR="00246707" w:rsidRPr="002567A4" w:rsidRDefault="002567A4" w:rsidP="00BD319E">
                      <w:pPr>
                        <w:rPr>
                          <w:rFonts w:eastAsia="Times New Roman" w:cstheme="minorHAnsi"/>
                          <w:color w:val="2D3B45"/>
                          <w:sz w:val="24"/>
                          <w:szCs w:val="24"/>
                          <w:lang w:eastAsia="es-ES"/>
                        </w:rPr>
                      </w:pPr>
                      <w:r w:rsidRPr="002567A4">
                        <w:rPr>
                          <w:rFonts w:eastAsia="Times New Roman" w:cstheme="minorHAnsi"/>
                          <w:color w:val="2D3B45"/>
                          <w:sz w:val="24"/>
                          <w:szCs w:val="24"/>
                          <w:lang w:eastAsia="es-ES"/>
                        </w:rPr>
                        <w:t>Durante el proceso de validación del DTD y XSD se produjeron multitud de errores, aquí solo se adjuntan algunos de ellos hasta que el resultado fue sin errores. Ha sido el proceso más laborioso de la actividad.</w:t>
                      </w:r>
                    </w:p>
                    <w:p w14:paraId="64078246" w14:textId="52B5DA21" w:rsidR="00246707" w:rsidRDefault="00246707" w:rsidP="00BD319E">
                      <w:pPr>
                        <w:rPr>
                          <w:rFonts w:asciiTheme="majorHAnsi" w:hAnsiTheme="majorHAnsi" w:cstheme="majorHAnsi"/>
                          <w:lang w:val="en-US"/>
                        </w:rPr>
                      </w:pPr>
                      <w:r w:rsidRPr="00857C2F">
                        <w:rPr>
                          <w:noProof/>
                        </w:rPr>
                        <w:drawing>
                          <wp:inline distT="0" distB="0" distL="0" distR="0" wp14:anchorId="017F5A83" wp14:editId="76E22F20">
                            <wp:extent cx="4599012" cy="1057275"/>
                            <wp:effectExtent l="0" t="0" r="0"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12"/>
                                    <a:stretch>
                                      <a:fillRect/>
                                    </a:stretch>
                                  </pic:blipFill>
                                  <pic:spPr>
                                    <a:xfrm>
                                      <a:off x="0" y="0"/>
                                      <a:ext cx="4608254" cy="1059400"/>
                                    </a:xfrm>
                                    <a:prstGeom prst="rect">
                                      <a:avLst/>
                                    </a:prstGeom>
                                  </pic:spPr>
                                </pic:pic>
                              </a:graphicData>
                            </a:graphic>
                          </wp:inline>
                        </w:drawing>
                      </w:r>
                    </w:p>
                    <w:p w14:paraId="257E15A8" w14:textId="6FFC5255" w:rsidR="00246707" w:rsidRDefault="00246707" w:rsidP="00BD319E">
                      <w:pPr>
                        <w:rPr>
                          <w:rFonts w:asciiTheme="majorHAnsi" w:hAnsiTheme="majorHAnsi" w:cstheme="majorHAnsi"/>
                          <w:lang w:val="en-US"/>
                        </w:rPr>
                      </w:pPr>
                      <w:r w:rsidRPr="002B0491">
                        <w:rPr>
                          <w:noProof/>
                        </w:rPr>
                        <w:drawing>
                          <wp:inline distT="0" distB="0" distL="0" distR="0" wp14:anchorId="2D9F3BFD" wp14:editId="0CA5A88A">
                            <wp:extent cx="4188757" cy="2962275"/>
                            <wp:effectExtent l="0" t="0" r="254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3"/>
                                    <a:stretch>
                                      <a:fillRect/>
                                    </a:stretch>
                                  </pic:blipFill>
                                  <pic:spPr>
                                    <a:xfrm>
                                      <a:off x="0" y="0"/>
                                      <a:ext cx="4204100" cy="2973126"/>
                                    </a:xfrm>
                                    <a:prstGeom prst="rect">
                                      <a:avLst/>
                                    </a:prstGeom>
                                  </pic:spPr>
                                </pic:pic>
                              </a:graphicData>
                            </a:graphic>
                          </wp:inline>
                        </w:drawing>
                      </w:r>
                    </w:p>
                    <w:p w14:paraId="3DEF88BB" w14:textId="2432540A" w:rsidR="00246707" w:rsidRDefault="00246707" w:rsidP="00BD319E">
                      <w:pPr>
                        <w:rPr>
                          <w:rFonts w:asciiTheme="majorHAnsi" w:hAnsiTheme="majorHAnsi" w:cstheme="majorHAnsi"/>
                          <w:lang w:val="en-US"/>
                        </w:rPr>
                      </w:pPr>
                      <w:r w:rsidRPr="00CA7800">
                        <w:rPr>
                          <w:noProof/>
                        </w:rPr>
                        <w:drawing>
                          <wp:inline distT="0" distB="0" distL="0" distR="0" wp14:anchorId="0A79DC3E" wp14:editId="40CE12B4">
                            <wp:extent cx="4284536" cy="1609725"/>
                            <wp:effectExtent l="0" t="0" r="190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4"/>
                                    <a:stretch>
                                      <a:fillRect/>
                                    </a:stretch>
                                  </pic:blipFill>
                                  <pic:spPr>
                                    <a:xfrm>
                                      <a:off x="0" y="0"/>
                                      <a:ext cx="4305914" cy="1617757"/>
                                    </a:xfrm>
                                    <a:prstGeom prst="rect">
                                      <a:avLst/>
                                    </a:prstGeom>
                                  </pic:spPr>
                                </pic:pic>
                              </a:graphicData>
                            </a:graphic>
                          </wp:inline>
                        </w:drawing>
                      </w:r>
                    </w:p>
                    <w:p w14:paraId="39CEBF93" w14:textId="4B98503B" w:rsidR="00246707" w:rsidRPr="00975A0C" w:rsidRDefault="00246707" w:rsidP="00BD319E">
                      <w:pPr>
                        <w:rPr>
                          <w:rFonts w:asciiTheme="majorHAnsi" w:hAnsiTheme="majorHAnsi" w:cstheme="majorHAnsi"/>
                          <w:lang w:val="en-US"/>
                        </w:rPr>
                      </w:pPr>
                      <w:r w:rsidRPr="00943EBB">
                        <w:rPr>
                          <w:noProof/>
                        </w:rPr>
                        <w:drawing>
                          <wp:inline distT="0" distB="0" distL="0" distR="0" wp14:anchorId="2D4ABB81" wp14:editId="0560DBA4">
                            <wp:extent cx="2680946" cy="1276350"/>
                            <wp:effectExtent l="0" t="0" r="5715"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15"/>
                                    <a:stretch>
                                      <a:fillRect/>
                                    </a:stretch>
                                  </pic:blipFill>
                                  <pic:spPr>
                                    <a:xfrm>
                                      <a:off x="0" y="0"/>
                                      <a:ext cx="2686560" cy="1279023"/>
                                    </a:xfrm>
                                    <a:prstGeom prst="rect">
                                      <a:avLst/>
                                    </a:prstGeom>
                                  </pic:spPr>
                                </pic:pic>
                              </a:graphicData>
                            </a:graphic>
                          </wp:inline>
                        </w:drawing>
                      </w:r>
                    </w:p>
                  </w:txbxContent>
                </v:textbox>
              </v:shape>
            </w:pict>
          </mc:Fallback>
        </mc:AlternateContent>
      </w:r>
    </w:p>
    <w:sectPr w:rsidR="00BD319E" w:rsidSect="00776712">
      <w:pgSz w:w="11906" w:h="16838" w:code="9"/>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DED2" w14:textId="77777777" w:rsidR="00975A0C" w:rsidRDefault="00975A0C" w:rsidP="0069676F">
      <w:pPr>
        <w:spacing w:after="0" w:line="240" w:lineRule="auto"/>
      </w:pPr>
      <w:r>
        <w:separator/>
      </w:r>
    </w:p>
  </w:endnote>
  <w:endnote w:type="continuationSeparator" w:id="0">
    <w:p w14:paraId="58C3F7B5" w14:textId="77777777" w:rsidR="00975A0C" w:rsidRDefault="00975A0C" w:rsidP="0069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E4DB" w14:textId="77777777" w:rsidR="00975A0C" w:rsidRDefault="00975A0C" w:rsidP="0069676F">
      <w:pPr>
        <w:spacing w:after="0" w:line="240" w:lineRule="auto"/>
      </w:pPr>
      <w:r>
        <w:separator/>
      </w:r>
    </w:p>
  </w:footnote>
  <w:footnote w:type="continuationSeparator" w:id="0">
    <w:p w14:paraId="27DD185F" w14:textId="77777777" w:rsidR="00975A0C" w:rsidRDefault="00975A0C" w:rsidP="00696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6506F"/>
    <w:multiLevelType w:val="hybridMultilevel"/>
    <w:tmpl w:val="CE38F4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7C0E77"/>
    <w:multiLevelType w:val="multilevel"/>
    <w:tmpl w:val="2798412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7897054">
    <w:abstractNumId w:val="1"/>
  </w:num>
  <w:num w:numId="2" w16cid:durableId="23416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0C"/>
    <w:rsid w:val="00021C04"/>
    <w:rsid w:val="000B4502"/>
    <w:rsid w:val="001B4FE1"/>
    <w:rsid w:val="00246707"/>
    <w:rsid w:val="002567A4"/>
    <w:rsid w:val="00392FA9"/>
    <w:rsid w:val="004954A3"/>
    <w:rsid w:val="00515218"/>
    <w:rsid w:val="00516BFF"/>
    <w:rsid w:val="00564F70"/>
    <w:rsid w:val="00613B6C"/>
    <w:rsid w:val="0069676F"/>
    <w:rsid w:val="00776712"/>
    <w:rsid w:val="007B6A61"/>
    <w:rsid w:val="00802864"/>
    <w:rsid w:val="00975A0C"/>
    <w:rsid w:val="009C4078"/>
    <w:rsid w:val="00A1111B"/>
    <w:rsid w:val="00A60FC1"/>
    <w:rsid w:val="00BD319E"/>
    <w:rsid w:val="00BE5CE3"/>
    <w:rsid w:val="00D76AB2"/>
    <w:rsid w:val="00F660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504D"/>
  <w15:chartTrackingRefBased/>
  <w15:docId w15:val="{6194BE83-5CCA-4244-9595-4FA23E37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5CE3"/>
    <w:pPr>
      <w:spacing w:after="0" w:line="240" w:lineRule="auto"/>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BE5CE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2F5496"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69676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9676F"/>
  </w:style>
  <w:style w:type="paragraph" w:styleId="Piedepgina">
    <w:name w:val="footer"/>
    <w:basedOn w:val="Normal"/>
    <w:link w:val="PiedepginaCar"/>
    <w:uiPriority w:val="99"/>
    <w:unhideWhenUsed/>
    <w:rsid w:val="0069676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9676F"/>
  </w:style>
  <w:style w:type="paragraph" w:styleId="NormalWeb">
    <w:name w:val="Normal (Web)"/>
    <w:basedOn w:val="Normal"/>
    <w:uiPriority w:val="99"/>
    <w:semiHidden/>
    <w:unhideWhenUsed/>
    <w:rsid w:val="00975A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75A0C"/>
    <w:rPr>
      <w:b/>
      <w:bCs/>
    </w:rPr>
  </w:style>
  <w:style w:type="paragraph" w:styleId="Prrafodelista">
    <w:name w:val="List Paragraph"/>
    <w:basedOn w:val="Normal"/>
    <w:uiPriority w:val="34"/>
    <w:qFormat/>
    <w:rsid w:val="004954A3"/>
    <w:pPr>
      <w:ind w:left="720"/>
      <w:contextualSpacing/>
    </w:pPr>
  </w:style>
  <w:style w:type="character" w:styleId="Hipervnculo">
    <w:name w:val="Hyperlink"/>
    <w:basedOn w:val="Fuentedeprrafopredeter"/>
    <w:uiPriority w:val="99"/>
    <w:unhideWhenUsed/>
    <w:rsid w:val="00802864"/>
    <w:rPr>
      <w:color w:val="0563C1" w:themeColor="hyperlink"/>
      <w:u w:val="single"/>
    </w:rPr>
  </w:style>
  <w:style w:type="character" w:styleId="Mencinsinresolver">
    <w:name w:val="Unresolved Mention"/>
    <w:basedOn w:val="Fuentedeprrafopredeter"/>
    <w:uiPriority w:val="99"/>
    <w:semiHidden/>
    <w:unhideWhenUsed/>
    <w:rsid w:val="00802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48644">
      <w:bodyDiv w:val="1"/>
      <w:marLeft w:val="0"/>
      <w:marRight w:val="0"/>
      <w:marTop w:val="0"/>
      <w:marBottom w:val="0"/>
      <w:divBdr>
        <w:top w:val="none" w:sz="0" w:space="0" w:color="auto"/>
        <w:left w:val="none" w:sz="0" w:space="0" w:color="auto"/>
        <w:bottom w:val="none" w:sz="0" w:space="0" w:color="auto"/>
        <w:right w:val="none" w:sz="0" w:space="0" w:color="auto"/>
      </w:divBdr>
    </w:div>
    <w:div w:id="1141774877">
      <w:bodyDiv w:val="1"/>
      <w:marLeft w:val="0"/>
      <w:marRight w:val="0"/>
      <w:marTop w:val="0"/>
      <w:marBottom w:val="0"/>
      <w:divBdr>
        <w:top w:val="none" w:sz="0" w:space="0" w:color="auto"/>
        <w:left w:val="none" w:sz="0" w:space="0" w:color="auto"/>
        <w:bottom w:val="none" w:sz="0" w:space="0" w:color="auto"/>
        <w:right w:val="none" w:sz="0" w:space="0" w:color="auto"/>
      </w:divBdr>
    </w:div>
    <w:div w:id="1457408415">
      <w:bodyDiv w:val="1"/>
      <w:marLeft w:val="0"/>
      <w:marRight w:val="0"/>
      <w:marTop w:val="0"/>
      <w:marBottom w:val="0"/>
      <w:divBdr>
        <w:top w:val="none" w:sz="0" w:space="0" w:color="auto"/>
        <w:left w:val="none" w:sz="0" w:space="0" w:color="auto"/>
        <w:bottom w:val="none" w:sz="0" w:space="0" w:color="auto"/>
        <w:right w:val="none" w:sz="0" w:space="0" w:color="auto"/>
      </w:divBdr>
    </w:div>
    <w:div w:id="16986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KUMAR1993/AE2-Lenguaj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hyperlink" Target="https://www.xmlvalidation.com/index.php?id=1&amp;L=0" TargetMode="External"/><Relationship Id="rId2" Type="http://schemas.openxmlformats.org/officeDocument/2006/relationships/styles" Target="styles.xml"/><Relationship Id="rId16" Type="http://schemas.openxmlformats.org/officeDocument/2006/relationships/hyperlink" Target="http://www.w3schools.com/xml/xml_validator.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xmlvalidation.com/index.php?id=1&amp;L=0"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w3schools.com/xml/xml_validator.as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BLOKUMAR1993/AE2-Lenguajes"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as\AppData\Roaming\Microsoft\Templates\Informe%20(tema%20Orig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Informe (tema Origen).dotx</Template>
  <TotalTime>116</TotalTime>
  <Pages>2</Pages>
  <Words>1</Words>
  <Characters>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Davas</dc:creator>
  <cp:keywords/>
  <dc:description/>
  <cp:lastModifiedBy>SUSANA TERES DIAZ</cp:lastModifiedBy>
  <cp:revision>6</cp:revision>
  <dcterms:created xsi:type="dcterms:W3CDTF">2022-05-27T19:32:00Z</dcterms:created>
  <dcterms:modified xsi:type="dcterms:W3CDTF">2022-05-29T09:09:00Z</dcterms:modified>
</cp:coreProperties>
</file>